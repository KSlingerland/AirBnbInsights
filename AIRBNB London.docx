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5F90073" w14:textId="77777777" w:rsidTr="00435586">
        <w:trPr>
          <w:trHeight w:val="5499"/>
        </w:trPr>
        <w:tc>
          <w:tcPr>
            <w:tcW w:w="9174" w:type="dxa"/>
          </w:tcPr>
          <w:p w14:paraId="75D0671D" w14:textId="6E49C972" w:rsidR="00C70048" w:rsidRDefault="004A2C3B" w:rsidP="00435586">
            <w:pPr>
              <w:pStyle w:val="Title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DC322B9E5C526B49BD0967B8AECAD92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8D3831">
                  <w:t>AIRBNB London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5710AE3B" w14:textId="4126F946" w:rsidR="00753826" w:rsidRPr="00753826" w:rsidRDefault="008D3831" w:rsidP="00435586">
            <w:pPr>
              <w:pStyle w:val="Subtitle"/>
            </w:pPr>
            <w:proofErr w:type="spellStart"/>
            <w:r w:rsidRPr="008D3831">
              <w:rPr>
                <w:color w:val="919191" w:themeColor="accent4"/>
              </w:rPr>
              <w:t>NotS</w:t>
            </w:r>
            <w:proofErr w:type="spellEnd"/>
            <w:r w:rsidRPr="008D3831">
              <w:rPr>
                <w:color w:val="919191" w:themeColor="accent4"/>
              </w:rPr>
              <w:t>-WAPP</w:t>
            </w:r>
          </w:p>
        </w:tc>
      </w:tr>
    </w:tbl>
    <w:p w14:paraId="2C930EA6" w14:textId="77777777" w:rsidR="00C15563" w:rsidRPr="005326EA" w:rsidRDefault="004A2C3B" w:rsidP="00C15563">
      <w:pPr>
        <w:pStyle w:val="Auteur"/>
        <w:rPr>
          <w:rFonts w:eastAsia="Arial Unicode MS"/>
        </w:rPr>
      </w:pPr>
      <w:sdt>
        <w:sdtPr>
          <w:id w:val="2034681001"/>
          <w:placeholder>
            <w:docPart w:val="E62B82A72DA62047AEC31179510B15B9"/>
          </w:placeholder>
          <w:temporary/>
          <w:showingPlcHdr/>
        </w:sdtPr>
        <w:sdtEndPr/>
        <w:sdtContent>
          <w:r w:rsidR="00C15563" w:rsidRPr="000D503C">
            <w:rPr>
              <w:rStyle w:val="PlaceholderText"/>
            </w:rPr>
            <w:t>[</w:t>
          </w:r>
          <w:r w:rsidR="00C15563">
            <w:rPr>
              <w:rStyle w:val="PlaceholderText"/>
            </w:rPr>
            <w:t>auteur(s)</w:t>
          </w:r>
          <w:r w:rsidR="00C15563" w:rsidRPr="000D503C">
            <w:rPr>
              <w:rStyle w:val="PlaceholderText"/>
            </w:rPr>
            <w:t>]</w:t>
          </w:r>
        </w:sdtContent>
      </w:sdt>
    </w:p>
    <w:p w14:paraId="20A5CC1A" w14:textId="6661C6CA" w:rsidR="00D41106" w:rsidRDefault="004A2C3B" w:rsidP="00C15563">
      <w:pPr>
        <w:pStyle w:val="Auteur"/>
      </w:pPr>
      <w:sdt>
        <w:sdtPr>
          <w:id w:val="1971401319"/>
          <w:placeholder>
            <w:docPart w:val="FE46CE14BA37174186CA41DCD869C261"/>
          </w:placeholder>
          <w:date w:fullDate="2023-06-22T00:00:00Z">
            <w:dateFormat w:val="d MMMM yyyy"/>
            <w:lid w:val="nl-NL"/>
            <w:storeMappedDataAs w:val="dateTime"/>
            <w:calendar w:val="gregorian"/>
          </w:date>
        </w:sdtPr>
        <w:sdtEndPr/>
        <w:sdtContent>
          <w:r w:rsidR="008D3831">
            <w:t>22 juni 2023</w:t>
          </w:r>
        </w:sdtContent>
      </w:sdt>
    </w:p>
    <w:p w14:paraId="1393B41A" w14:textId="77777777" w:rsidR="00B25FE7" w:rsidRDefault="00B25FE7" w:rsidP="00C15563">
      <w:pPr>
        <w:pStyle w:val="Auteur"/>
        <w:sectPr w:rsidR="00B25FE7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2470F4D5" w14:textId="77777777" w:rsidR="00B76BB2" w:rsidRPr="004C20F1" w:rsidRDefault="00B76BB2" w:rsidP="004C20F1">
      <w:pPr>
        <w:pStyle w:val="TOCHeading"/>
      </w:pPr>
      <w:r w:rsidRPr="00B55891">
        <w:lastRenderedPageBreak/>
        <w:t>INHOUDSOPGAVE</w:t>
      </w:r>
    </w:p>
    <w:p w14:paraId="1C6D4960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4150263C" w14:textId="64448784" w:rsidR="004E5A48" w:rsidRDefault="004C20F1">
          <w:pPr>
            <w:pStyle w:val="TOC1"/>
            <w:tabs>
              <w:tab w:val="left" w:pos="400"/>
              <w:tab w:val="right" w:leader="dot" w:pos="917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8338937" w:history="1">
            <w:r w:rsidR="004E5A48" w:rsidRPr="00C8715A">
              <w:rPr>
                <w:rStyle w:val="Hyperlink"/>
                <w:noProof/>
              </w:rPr>
              <w:t>1</w:t>
            </w:r>
            <w:r w:rsidR="004E5A48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Software Architectuur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_Toc138338937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3AD7B140" w14:textId="14C8ED47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38" w:history="1">
            <w:r w:rsidR="004E5A48" w:rsidRPr="00C8715A">
              <w:rPr>
                <w:rStyle w:val="Hyperlink"/>
                <w:noProof/>
              </w:rPr>
              <w:t>1.1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Functioneel Ontwerp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_Toc138338938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7FB7BBD6" w14:textId="29225D17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39" w:history="1">
            <w:r w:rsidR="004E5A48" w:rsidRPr="00C8715A">
              <w:rPr>
                <w:rStyle w:val="Hyperlink"/>
                <w:noProof/>
              </w:rPr>
              <w:t>1.2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Technisch Ontwerp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_Toc138338939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46AE0DE8" w14:textId="1BE9BAAA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0" w:history="1">
            <w:r w:rsidR="004E5A48" w:rsidRPr="00C8715A">
              <w:rPr>
                <w:rStyle w:val="Hyperlink"/>
                <w:noProof/>
              </w:rPr>
              <w:t>1.3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Dependancy’s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_Toc138338940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1E585F37" w14:textId="0359E7AE" w:rsidR="004E5A48" w:rsidRDefault="004A2C3B">
          <w:pPr>
            <w:pStyle w:val="TOC3"/>
            <w:tabs>
              <w:tab w:val="left" w:pos="1200"/>
              <w:tab w:val="right" w:leader="dot" w:pos="917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1" w:history="1">
            <w:r w:rsidR="004E5A48" w:rsidRPr="00C8715A">
              <w:rPr>
                <w:rStyle w:val="Hyperlink"/>
                <w:noProof/>
              </w:rPr>
              <w:t>1.3.1</w:t>
            </w:r>
            <w:r w:rsidR="004E5A48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Frameworks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_Toc138338941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3F4983F7" w14:textId="5E93A674" w:rsidR="004E5A48" w:rsidRDefault="004A2C3B">
          <w:pPr>
            <w:pStyle w:val="TOC3"/>
            <w:tabs>
              <w:tab w:val="left" w:pos="1200"/>
              <w:tab w:val="right" w:leader="dot" w:pos="917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2" w:history="1">
            <w:r w:rsidR="004E5A48" w:rsidRPr="00C8715A">
              <w:rPr>
                <w:rStyle w:val="Hyperlink"/>
                <w:noProof/>
              </w:rPr>
              <w:t>1.3.2</w:t>
            </w:r>
            <w:r w:rsidR="004E5A48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Packages / Libs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_Toc138338942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4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02588369" w14:textId="6D7154DA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3" w:history="1">
            <w:r w:rsidR="004E5A48" w:rsidRPr="00C8715A">
              <w:rPr>
                <w:rStyle w:val="Hyperlink"/>
                <w:noProof/>
              </w:rPr>
              <w:t>1.4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Configuration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_Toc138338943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5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18B5FD1B" w14:textId="7149A370" w:rsidR="004E5A48" w:rsidRDefault="004A2C3B">
          <w:pPr>
            <w:pStyle w:val="TOC1"/>
            <w:tabs>
              <w:tab w:val="left" w:pos="400"/>
              <w:tab w:val="right" w:leader="dot" w:pos="917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4" w:history="1">
            <w:r w:rsidR="004E5A48" w:rsidRPr="00C8715A">
              <w:rPr>
                <w:rStyle w:val="Hyperlink"/>
                <w:noProof/>
              </w:rPr>
              <w:t>2</w:t>
            </w:r>
            <w:r w:rsidR="004E5A48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Preformance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_Toc138338944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18BBC3DD" w14:textId="2C392D21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5" w:history="1">
            <w:r w:rsidR="004E5A48" w:rsidRPr="00C8715A">
              <w:rPr>
                <w:rStyle w:val="Hyperlink"/>
                <w:noProof/>
              </w:rPr>
              <w:t>2.1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Async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_Toc138338945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7655B199" w14:textId="5D943A2B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6" w:history="1">
            <w:r w:rsidR="004E5A48" w:rsidRPr="00C8715A">
              <w:rPr>
                <w:rStyle w:val="Hyperlink"/>
                <w:noProof/>
              </w:rPr>
              <w:t>2.2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AsNoTracking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_Toc138338946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508B4340" w14:textId="295FF1B4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7" w:history="1">
            <w:r w:rsidR="004E5A48" w:rsidRPr="00C8715A">
              <w:rPr>
                <w:rStyle w:val="Hyperlink"/>
                <w:noProof/>
              </w:rPr>
              <w:t>2.3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FusionCache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_Toc138338947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099FD415" w14:textId="411E7702" w:rsidR="004E5A48" w:rsidRDefault="004A2C3B">
          <w:pPr>
            <w:pStyle w:val="TOC3"/>
            <w:tabs>
              <w:tab w:val="left" w:pos="1200"/>
              <w:tab w:val="right" w:leader="dot" w:pos="917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8" w:history="1">
            <w:r w:rsidR="004E5A48" w:rsidRPr="00C8715A">
              <w:rPr>
                <w:rStyle w:val="Hyperlink"/>
                <w:noProof/>
              </w:rPr>
              <w:t>2.3.1</w:t>
            </w:r>
            <w:r w:rsidR="004E5A48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InMemory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_Toc138338948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5397D756" w14:textId="10C6ABF5" w:rsidR="004E5A48" w:rsidRDefault="004A2C3B">
          <w:pPr>
            <w:pStyle w:val="TOC3"/>
            <w:tabs>
              <w:tab w:val="left" w:pos="1200"/>
              <w:tab w:val="right" w:leader="dot" w:pos="917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49" w:history="1">
            <w:r w:rsidR="004E5A48" w:rsidRPr="00C8715A">
              <w:rPr>
                <w:rStyle w:val="Hyperlink"/>
                <w:noProof/>
              </w:rPr>
              <w:t>2.3.2</w:t>
            </w:r>
            <w:r w:rsidR="004E5A48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Distributed Cache (Redis)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_Toc138338949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6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032CD071" w14:textId="3CED49E2" w:rsidR="004E5A48" w:rsidRDefault="004A2C3B">
          <w:pPr>
            <w:pStyle w:val="TOC1"/>
            <w:tabs>
              <w:tab w:val="left" w:pos="400"/>
              <w:tab w:val="right" w:leader="dot" w:pos="9174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50" w:history="1">
            <w:r w:rsidR="004E5A48" w:rsidRPr="00C8715A">
              <w:rPr>
                <w:rStyle w:val="Hyperlink"/>
                <w:noProof/>
              </w:rPr>
              <w:t>3</w:t>
            </w:r>
            <w:r w:rsidR="004E5A48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Security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_Toc138338950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7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69453C7D" w14:textId="26E0CC28" w:rsidR="004E5A48" w:rsidRDefault="004A2C3B">
          <w:pPr>
            <w:pStyle w:val="TOC2"/>
            <w:tabs>
              <w:tab w:val="left" w:pos="800"/>
              <w:tab w:val="right" w:leader="dot" w:pos="9174"/>
            </w:tabs>
            <w:rPr>
              <w:rFonts w:eastAsiaTheme="minorEastAsia" w:cstheme="minorBidi"/>
              <w:smallCap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51" w:history="1">
            <w:r w:rsidR="004E5A48" w:rsidRPr="00C8715A">
              <w:rPr>
                <w:rStyle w:val="Hyperlink"/>
                <w:noProof/>
              </w:rPr>
              <w:t>3.1</w:t>
            </w:r>
            <w:r w:rsidR="004E5A48">
              <w:rPr>
                <w:rFonts w:eastAsiaTheme="minorEastAsia" w:cstheme="minorBidi"/>
                <w:smallCap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OWASP ZAP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_Toc138338951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7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202E8585" w14:textId="1AAA96B7" w:rsidR="004E5A48" w:rsidRDefault="004A2C3B">
          <w:pPr>
            <w:pStyle w:val="TOC3"/>
            <w:tabs>
              <w:tab w:val="left" w:pos="1200"/>
              <w:tab w:val="right" w:leader="dot" w:pos="9174"/>
            </w:tabs>
            <w:rPr>
              <w:rFonts w:eastAsiaTheme="minorEastAsia"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val="en-NL" w:eastAsia="en-GB"/>
              <w14:ligatures w14:val="standardContextual"/>
            </w:rPr>
          </w:pPr>
          <w:hyperlink w:anchor="_Toc138338952" w:history="1">
            <w:r w:rsidR="004E5A48" w:rsidRPr="00C8715A">
              <w:rPr>
                <w:rStyle w:val="Hyperlink"/>
                <w:noProof/>
              </w:rPr>
              <w:t>3.1.1</w:t>
            </w:r>
            <w:r w:rsidR="004E5A48">
              <w:rPr>
                <w:rFonts w:eastAsiaTheme="minorEastAsia" w:cstheme="minorBidi"/>
                <w:i w:val="0"/>
                <w:iCs w:val="0"/>
                <w:noProof/>
                <w:color w:val="auto"/>
                <w:kern w:val="2"/>
                <w:sz w:val="24"/>
                <w:szCs w:val="24"/>
                <w:lang w:val="en-NL" w:eastAsia="en-GB"/>
                <w14:ligatures w14:val="standardContextual"/>
              </w:rPr>
              <w:tab/>
            </w:r>
            <w:r w:rsidR="004E5A48" w:rsidRPr="00C8715A">
              <w:rPr>
                <w:rStyle w:val="Hyperlink"/>
                <w:noProof/>
              </w:rPr>
              <w:t>CORS</w:t>
            </w:r>
            <w:r w:rsidR="004E5A48">
              <w:rPr>
                <w:noProof/>
                <w:webHidden/>
              </w:rPr>
              <w:tab/>
            </w:r>
            <w:r w:rsidR="004E5A48">
              <w:rPr>
                <w:noProof/>
                <w:webHidden/>
              </w:rPr>
              <w:fldChar w:fldCharType="begin"/>
            </w:r>
            <w:r w:rsidR="004E5A48">
              <w:rPr>
                <w:noProof/>
                <w:webHidden/>
              </w:rPr>
              <w:instrText xml:space="preserve"> PAGEREF _Toc138338952 \h </w:instrText>
            </w:r>
            <w:r w:rsidR="004E5A48">
              <w:rPr>
                <w:noProof/>
                <w:webHidden/>
              </w:rPr>
            </w:r>
            <w:r w:rsidR="004E5A48">
              <w:rPr>
                <w:noProof/>
                <w:webHidden/>
              </w:rPr>
              <w:fldChar w:fldCharType="separate"/>
            </w:r>
            <w:r w:rsidR="004E5A48">
              <w:rPr>
                <w:noProof/>
                <w:webHidden/>
              </w:rPr>
              <w:t>7</w:t>
            </w:r>
            <w:r w:rsidR="004E5A48">
              <w:rPr>
                <w:noProof/>
                <w:webHidden/>
              </w:rPr>
              <w:fldChar w:fldCharType="end"/>
            </w:r>
          </w:hyperlink>
        </w:p>
        <w:p w14:paraId="5CF731AB" w14:textId="33C4FE55" w:rsidR="00766E97" w:rsidRPr="004C20F1" w:rsidRDefault="004C20F1" w:rsidP="004E5A48">
          <w:pPr>
            <w:pStyle w:val="TOC1"/>
            <w:tabs>
              <w:tab w:val="left" w:pos="991"/>
            </w:tabs>
          </w:pPr>
          <w:r>
            <w:fldChar w:fldCharType="end"/>
          </w:r>
          <w:r w:rsidR="004E5A48">
            <w:tab/>
          </w:r>
        </w:p>
      </w:sdtContent>
    </w:sdt>
    <w:bookmarkStart w:id="0" w:name="_Toc453919959" w:displacedByCustomXml="prev"/>
    <w:bookmarkStart w:id="1" w:name="_Toc453920324" w:displacedByCustomXml="prev"/>
    <w:bookmarkStart w:id="2" w:name="_Toc453921312" w:displacedByCustomXml="prev"/>
    <w:bookmarkStart w:id="3" w:name="_Toc453921523" w:displacedByCustomXml="prev"/>
    <w:bookmarkStart w:id="4" w:name="_Toc453921976" w:displacedByCustomXml="prev"/>
    <w:p w14:paraId="12394A7C" w14:textId="77777777" w:rsidR="00C8424E" w:rsidRPr="004C20F1" w:rsidRDefault="00C8424E" w:rsidP="004C20F1">
      <w:r>
        <w:br w:type="page"/>
      </w:r>
    </w:p>
    <w:p w14:paraId="3AEB36F6" w14:textId="7777777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</w:p>
    <w:p w14:paraId="6CA852E2" w14:textId="77777777" w:rsidR="00EE5D76" w:rsidRDefault="00EE5D76" w:rsidP="001936D8"/>
    <w:p w14:paraId="108087F0" w14:textId="77777777" w:rsidR="00254AF4" w:rsidRDefault="004A2C3B" w:rsidP="001936D8">
      <w:sdt>
        <w:sdtPr>
          <w:id w:val="974342607"/>
          <w:placeholder>
            <w:docPart w:val="858CFC9364552C478D2373E332587334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[Klik hier als je tekst wilt invoeren, maak gebruik van de stijlen op de tab MIJN DOCUMENT voor het typen van (genummerde) koppen.]</w:t>
          </w:r>
        </w:sdtContent>
      </w:sdt>
    </w:p>
    <w:p w14:paraId="2DEBC1F4" w14:textId="77777777" w:rsidR="00842611" w:rsidRDefault="00842611" w:rsidP="001936D8"/>
    <w:p w14:paraId="487C7738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69F6876B" w14:textId="7C389224" w:rsidR="00C1272F" w:rsidRPr="00B76BB2" w:rsidRDefault="008D3831" w:rsidP="004C20F1">
      <w:pPr>
        <w:pStyle w:val="Heading1"/>
      </w:pPr>
      <w:bookmarkStart w:id="8" w:name="_Toc138338937"/>
      <w:r>
        <w:lastRenderedPageBreak/>
        <w:t>Software Architectuur</w:t>
      </w:r>
      <w:bookmarkEnd w:id="8"/>
    </w:p>
    <w:p w14:paraId="31B5F92D" w14:textId="77777777" w:rsidR="00C1272F" w:rsidRDefault="00C1272F" w:rsidP="003E475C">
      <w:pPr>
        <w:spacing w:after="76" w:line="259" w:lineRule="auto"/>
        <w:ind w:left="11" w:hanging="11"/>
      </w:pPr>
    </w:p>
    <w:p w14:paraId="2D24FD01" w14:textId="77777777" w:rsidR="00C1272F" w:rsidRDefault="004A2C3B">
      <w:pPr>
        <w:spacing w:after="98" w:line="259" w:lineRule="auto"/>
      </w:pPr>
      <w:sdt>
        <w:sdtPr>
          <w:id w:val="835500411"/>
          <w:placeholder>
            <w:docPart w:val="850028FC869BA64A892B7706E2ADCAF4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[Klik hier als je tekst wilt invoeren.]</w:t>
          </w:r>
        </w:sdtContent>
      </w:sdt>
    </w:p>
    <w:p w14:paraId="7F0AD80A" w14:textId="77777777" w:rsidR="007266C6" w:rsidRPr="00A670C7" w:rsidRDefault="007266C6">
      <w:pPr>
        <w:spacing w:after="98" w:line="259" w:lineRule="auto"/>
        <w:rPr>
          <w:color w:val="auto"/>
        </w:rPr>
      </w:pPr>
    </w:p>
    <w:p w14:paraId="5E0EFF2D" w14:textId="259E9025" w:rsidR="00C1272F" w:rsidRPr="00B76BB2" w:rsidRDefault="008D3831" w:rsidP="00254AF4">
      <w:pPr>
        <w:pStyle w:val="Heading2"/>
      </w:pPr>
      <w:bookmarkStart w:id="9" w:name="_Toc138338938"/>
      <w:r>
        <w:t>Functioneel Ontwerp</w:t>
      </w:r>
      <w:bookmarkEnd w:id="9"/>
    </w:p>
    <w:p w14:paraId="006051D2" w14:textId="77777777" w:rsidR="0070065C" w:rsidRDefault="004A2C3B" w:rsidP="00254AF4">
      <w:sdt>
        <w:sdtPr>
          <w:id w:val="-1913077080"/>
          <w:placeholder>
            <w:docPart w:val="E4C46D9D05739C418ADA5BD551917163"/>
          </w:placeholder>
          <w:temporary/>
          <w:showingPlcHdr/>
        </w:sdtPr>
        <w:sdtEndPr/>
        <w:sdtContent>
          <w:r w:rsidR="007266C6">
            <w:rPr>
              <w:rStyle w:val="PlaceholderText"/>
            </w:rPr>
            <w:t>[Klik hier als je tekst wilt invoeren.]</w:t>
          </w:r>
        </w:sdtContent>
      </w:sdt>
    </w:p>
    <w:p w14:paraId="54CF51F7" w14:textId="77777777" w:rsidR="008D3831" w:rsidRDefault="008D3831" w:rsidP="00254AF4"/>
    <w:p w14:paraId="349C27F3" w14:textId="0CC6B816" w:rsidR="008D3831" w:rsidRDefault="008D3831" w:rsidP="008D3831">
      <w:pPr>
        <w:pStyle w:val="Heading2"/>
      </w:pPr>
      <w:bookmarkStart w:id="10" w:name="_Toc138338939"/>
      <w:r>
        <w:t>Technisch Ontwerp</w:t>
      </w:r>
      <w:bookmarkEnd w:id="10"/>
    </w:p>
    <w:p w14:paraId="77E3B1BC" w14:textId="5734DF2F" w:rsidR="008D3831" w:rsidRDefault="008D3831" w:rsidP="008D3831">
      <w:pPr>
        <w:pStyle w:val="Heading2"/>
      </w:pPr>
      <w:bookmarkStart w:id="11" w:name="_Toc138338940"/>
      <w:proofErr w:type="spellStart"/>
      <w:r>
        <w:t>Dependancy’s</w:t>
      </w:r>
      <w:bookmarkEnd w:id="11"/>
      <w:proofErr w:type="spellEnd"/>
    </w:p>
    <w:p w14:paraId="7B4B5C00" w14:textId="5ECBB3D5" w:rsidR="008D3831" w:rsidRPr="008D3831" w:rsidRDefault="008D3831" w:rsidP="008D3831">
      <w:r>
        <w:t xml:space="preserve">Een korte beschrijving van alle gebruikte packages inclusief de gebruikte versie, dit zijn alle </w:t>
      </w:r>
      <w:proofErr w:type="spellStart"/>
      <w:r>
        <w:t>dependancy’s</w:t>
      </w:r>
      <w:proofErr w:type="spellEnd"/>
      <w:r>
        <w:t xml:space="preserve"> voor het gehele beroepsproduct.</w:t>
      </w:r>
    </w:p>
    <w:p w14:paraId="494D97D3" w14:textId="5EE88A80" w:rsidR="008D3831" w:rsidRDefault="008D3831" w:rsidP="008D3831">
      <w:pPr>
        <w:pStyle w:val="Heading3"/>
      </w:pPr>
      <w:bookmarkStart w:id="12" w:name="_Toc138338941"/>
      <w:proofErr w:type="spellStart"/>
      <w:r>
        <w:t>Frameworks</w:t>
      </w:r>
      <w:bookmarkEnd w:id="12"/>
      <w:proofErr w:type="spellEnd"/>
    </w:p>
    <w:p w14:paraId="73C4F159" w14:textId="1A9A123C" w:rsidR="008D3831" w:rsidRDefault="008D3831" w:rsidP="008D3831">
      <w:pPr>
        <w:pStyle w:val="ListParagraph"/>
        <w:numPr>
          <w:ilvl w:val="0"/>
          <w:numId w:val="16"/>
        </w:numPr>
      </w:pPr>
      <w:proofErr w:type="spellStart"/>
      <w:r>
        <w:t>React</w:t>
      </w:r>
      <w:proofErr w:type="spellEnd"/>
      <w:r>
        <w:t xml:space="preserve"> </w:t>
      </w:r>
      <w:r w:rsidR="007917A0">
        <w:tab/>
      </w:r>
      <w:r>
        <w:t>18.2.0</w:t>
      </w:r>
    </w:p>
    <w:p w14:paraId="604E4C7A" w14:textId="23BA5473" w:rsidR="008D3831" w:rsidRDefault="008D3831" w:rsidP="008D3831">
      <w:pPr>
        <w:pStyle w:val="ListParagraph"/>
        <w:numPr>
          <w:ilvl w:val="0"/>
          <w:numId w:val="16"/>
        </w:numPr>
      </w:pPr>
      <w:proofErr w:type="gramStart"/>
      <w:r>
        <w:t>.NET</w:t>
      </w:r>
      <w:proofErr w:type="gramEnd"/>
      <w:r>
        <w:t xml:space="preserve"> </w:t>
      </w:r>
      <w:r w:rsidR="007917A0">
        <w:tab/>
      </w:r>
      <w:r>
        <w:t>6.0LTS</w:t>
      </w:r>
    </w:p>
    <w:p w14:paraId="02BAD7D3" w14:textId="77777777" w:rsidR="008D3831" w:rsidRPr="008D3831" w:rsidRDefault="008D3831" w:rsidP="008D3831">
      <w:pPr>
        <w:pStyle w:val="ListParagraph"/>
      </w:pPr>
    </w:p>
    <w:p w14:paraId="46AE96CE" w14:textId="6491DDBD" w:rsidR="008D3831" w:rsidRDefault="008D3831" w:rsidP="008D3831">
      <w:pPr>
        <w:pStyle w:val="Heading3"/>
      </w:pPr>
      <w:bookmarkStart w:id="13" w:name="_Toc138338942"/>
      <w:proofErr w:type="gramStart"/>
      <w:r>
        <w:t>Packages /</w:t>
      </w:r>
      <w:proofErr w:type="gramEnd"/>
      <w:r>
        <w:t xml:space="preserve"> </w:t>
      </w:r>
      <w:proofErr w:type="spellStart"/>
      <w:r>
        <w:t>Libs</w:t>
      </w:r>
      <w:bookmarkEnd w:id="13"/>
      <w:proofErr w:type="spellEnd"/>
    </w:p>
    <w:p w14:paraId="00F88ED3" w14:textId="7F5DD1D4" w:rsidR="008D3831" w:rsidRDefault="008D3831" w:rsidP="008D3831">
      <w:pPr>
        <w:pStyle w:val="Heading4"/>
      </w:pPr>
      <w:r>
        <w:t>Front-End</w:t>
      </w:r>
    </w:p>
    <w:p w14:paraId="06828FEF" w14:textId="77777777" w:rsidR="000032F4" w:rsidRDefault="000032F4" w:rsidP="000032F4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React</w:t>
      </w:r>
      <w:proofErr w:type="spellEnd"/>
      <w:r>
        <w:t>-Router:</w:t>
      </w:r>
      <w:r>
        <w:tab/>
        <w:t>^6.13.0</w:t>
      </w:r>
    </w:p>
    <w:p w14:paraId="59D8817D" w14:textId="77777777" w:rsidR="000032F4" w:rsidRDefault="000032F4" w:rsidP="000032F4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Mapbox</w:t>
      </w:r>
      <w:proofErr w:type="spellEnd"/>
      <w:r>
        <w:t>-GL:</w:t>
      </w:r>
      <w:r>
        <w:tab/>
        <w:t>^2.15.0</w:t>
      </w:r>
    </w:p>
    <w:p w14:paraId="0ABFF3F2" w14:textId="5C056669" w:rsidR="008D3831" w:rsidRPr="008D3831" w:rsidRDefault="005D776C" w:rsidP="005D776C">
      <w:pPr>
        <w:pStyle w:val="ListParagraph"/>
        <w:numPr>
          <w:ilvl w:val="0"/>
          <w:numId w:val="16"/>
        </w:numPr>
        <w:spacing w:line="240" w:lineRule="auto"/>
      </w:pPr>
      <w:proofErr w:type="spellStart"/>
      <w:r>
        <w:t>R</w:t>
      </w:r>
      <w:r w:rsidR="007820F1" w:rsidRPr="007820F1">
        <w:t>eact-</w:t>
      </w:r>
      <w:r>
        <w:t>C</w:t>
      </w:r>
      <w:r w:rsidR="007820F1" w:rsidRPr="007820F1">
        <w:t>harts</w:t>
      </w:r>
      <w:proofErr w:type="spellEnd"/>
      <w:r>
        <w:t>:</w:t>
      </w:r>
      <w:r w:rsidR="007820F1" w:rsidRPr="007820F1">
        <w:t xml:space="preserve"> </w:t>
      </w:r>
      <w:r>
        <w:tab/>
      </w:r>
      <w:r w:rsidR="007820F1" w:rsidRPr="007820F1">
        <w:t>^3.0.0-beta.54</w:t>
      </w:r>
    </w:p>
    <w:p w14:paraId="4F7C2352" w14:textId="77777777" w:rsidR="008D3831" w:rsidRDefault="008D3831" w:rsidP="008D3831"/>
    <w:p w14:paraId="287F0C3A" w14:textId="121F27E8" w:rsidR="008D3831" w:rsidRDefault="008D3831" w:rsidP="000032F4">
      <w:pPr>
        <w:pStyle w:val="Heading4"/>
      </w:pPr>
      <w:proofErr w:type="spellStart"/>
      <w:r>
        <w:t>Back-End</w:t>
      </w:r>
      <w:proofErr w:type="spellEnd"/>
    </w:p>
    <w:p w14:paraId="4A42D510" w14:textId="25E29D26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r w:rsidRPr="000032F4">
        <w:t>Microsoft.EntityFrameworkCore</w:t>
      </w:r>
      <w:proofErr w:type="spellEnd"/>
      <w:r w:rsidRPr="000032F4">
        <w:tab/>
      </w:r>
      <w:r w:rsidRPr="000032F4">
        <w:tab/>
      </w:r>
      <w:r w:rsidRPr="000032F4">
        <w:tab/>
      </w:r>
      <w:r w:rsidRPr="000032F4">
        <w:tab/>
      </w:r>
      <w:r w:rsidRPr="000032F4">
        <w:tab/>
        <w:t>7.0.7</w:t>
      </w:r>
    </w:p>
    <w:p w14:paraId="00F4B1E4" w14:textId="716CBF40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0032F4">
        <w:t>Microsoft.EntityFrameworkCore.Design</w:t>
      </w:r>
      <w:proofErr w:type="spellEnd"/>
      <w:proofErr w:type="gramEnd"/>
      <w:r w:rsidRPr="000032F4">
        <w:tab/>
      </w:r>
      <w:r w:rsidRPr="000032F4">
        <w:tab/>
      </w:r>
      <w:r w:rsidRPr="000032F4">
        <w:tab/>
      </w:r>
      <w:r w:rsidRPr="000032F4">
        <w:tab/>
        <w:t>7.0.7</w:t>
      </w:r>
    </w:p>
    <w:p w14:paraId="46591A98" w14:textId="1FD2B4BF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0032F4">
        <w:t>Microsoft.EntityFrameworkCore.SqlServer</w:t>
      </w:r>
      <w:proofErr w:type="spellEnd"/>
      <w:proofErr w:type="gramEnd"/>
      <w:r w:rsidRPr="000032F4">
        <w:tab/>
      </w:r>
      <w:r w:rsidRPr="000032F4">
        <w:tab/>
      </w:r>
      <w:r w:rsidRPr="000032F4">
        <w:tab/>
        <w:t>6.0.18</w:t>
      </w:r>
    </w:p>
    <w:p w14:paraId="635E1DD9" w14:textId="54420A3F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0032F4">
        <w:t>Microsoft.EntityFrameworkCore.Tools</w:t>
      </w:r>
      <w:proofErr w:type="spellEnd"/>
      <w:proofErr w:type="gramEnd"/>
      <w:r w:rsidRPr="000032F4">
        <w:tab/>
      </w:r>
      <w:r w:rsidRPr="000032F4">
        <w:tab/>
      </w:r>
      <w:r w:rsidRPr="000032F4">
        <w:tab/>
      </w:r>
      <w:r w:rsidRPr="000032F4">
        <w:tab/>
        <w:t>7.0.7</w:t>
      </w:r>
    </w:p>
    <w:p w14:paraId="2CABF0F7" w14:textId="03B26FB5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0032F4">
        <w:t>Microsoft.Extentions.Caching.StackExchangeRedis</w:t>
      </w:r>
      <w:proofErr w:type="spellEnd"/>
      <w:proofErr w:type="gramEnd"/>
      <w:r w:rsidRPr="000032F4">
        <w:tab/>
      </w:r>
      <w:r w:rsidRPr="000032F4">
        <w:tab/>
        <w:t>7.0.7</w:t>
      </w:r>
    </w:p>
    <w:p w14:paraId="5B47F31E" w14:textId="1D72E655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r w:rsidRPr="000032F4">
        <w:t>Newtonsoft.Json</w:t>
      </w:r>
      <w:proofErr w:type="spellEnd"/>
      <w:r w:rsidRPr="000032F4">
        <w:tab/>
      </w:r>
      <w:r w:rsidRPr="000032F4">
        <w:tab/>
      </w:r>
      <w:r w:rsidRPr="000032F4">
        <w:tab/>
      </w:r>
      <w:r w:rsidRPr="000032F4">
        <w:tab/>
      </w:r>
      <w:r w:rsidRPr="000032F4">
        <w:tab/>
      </w:r>
      <w:r w:rsidRPr="000032F4">
        <w:tab/>
        <w:t>13.0.3</w:t>
      </w:r>
    </w:p>
    <w:p w14:paraId="7246B95C" w14:textId="5CAEA483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r w:rsidRPr="000032F4">
        <w:t>Swashbuckle.AspNetCore</w:t>
      </w:r>
      <w:proofErr w:type="spellEnd"/>
      <w:r w:rsidRPr="000032F4">
        <w:tab/>
      </w:r>
      <w:r w:rsidRPr="000032F4">
        <w:tab/>
      </w:r>
      <w:r w:rsidRPr="000032F4">
        <w:tab/>
      </w:r>
      <w:r w:rsidRPr="000032F4">
        <w:tab/>
      </w:r>
      <w:r w:rsidRPr="000032F4">
        <w:tab/>
        <w:t>6.5.0</w:t>
      </w:r>
    </w:p>
    <w:p w14:paraId="1E41FB1B" w14:textId="1BB18119" w:rsidR="000032F4" w:rsidRPr="000032F4" w:rsidRDefault="000032F4" w:rsidP="000032F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r w:rsidRPr="000032F4">
        <w:t>ZiggyCreatures.FusionCac</w:t>
      </w:r>
      <w:r w:rsidR="002D600A">
        <w:t>he</w:t>
      </w:r>
      <w:proofErr w:type="spellEnd"/>
      <w:r w:rsidRPr="000032F4">
        <w:tab/>
      </w:r>
      <w:r w:rsidRPr="000032F4">
        <w:tab/>
      </w:r>
      <w:r w:rsidRPr="000032F4">
        <w:tab/>
      </w:r>
      <w:r w:rsidRPr="000032F4">
        <w:tab/>
      </w:r>
      <w:r w:rsidRPr="000032F4">
        <w:tab/>
        <w:t>0.21.0</w:t>
      </w:r>
    </w:p>
    <w:p w14:paraId="5C9A43E5" w14:textId="54569043" w:rsidR="000032F4" w:rsidRPr="000032F4" w:rsidRDefault="000032F4" w:rsidP="00C0404A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240" w:lineRule="auto"/>
      </w:pPr>
      <w:proofErr w:type="spellStart"/>
      <w:proofErr w:type="gramStart"/>
      <w:r w:rsidRPr="000032F4">
        <w:t>ZiggyCreatures.FusionCache.Serialization.NewtonsoftJson</w:t>
      </w:r>
      <w:proofErr w:type="spellEnd"/>
      <w:proofErr w:type="gramEnd"/>
      <w:r w:rsidRPr="000032F4">
        <w:tab/>
        <w:t>0.21.0</w:t>
      </w:r>
    </w:p>
    <w:p w14:paraId="4BD849C5" w14:textId="77777777" w:rsidR="008D3831" w:rsidRPr="008D3831" w:rsidRDefault="008D3831" w:rsidP="008D3831"/>
    <w:p w14:paraId="2A079ED7" w14:textId="77777777" w:rsidR="000032F4" w:rsidRDefault="000032F4">
      <w:pPr>
        <w:rPr>
          <w:rFonts w:ascii="Arial" w:hAnsi="Arial"/>
          <w:b/>
          <w:color w:val="E50056" w:themeColor="text2"/>
          <w:sz w:val="24"/>
        </w:rPr>
      </w:pPr>
      <w:r>
        <w:br w:type="page"/>
      </w:r>
    </w:p>
    <w:p w14:paraId="0CD2B511" w14:textId="6AADD66A" w:rsidR="008D3831" w:rsidRPr="008D3831" w:rsidRDefault="008D3831" w:rsidP="008D3831">
      <w:pPr>
        <w:pStyle w:val="Heading2"/>
      </w:pPr>
      <w:bookmarkStart w:id="14" w:name="_Toc138338943"/>
      <w:proofErr w:type="spellStart"/>
      <w:r>
        <w:lastRenderedPageBreak/>
        <w:t>Configuration</w:t>
      </w:r>
      <w:bookmarkEnd w:id="14"/>
      <w:proofErr w:type="spellEnd"/>
    </w:p>
    <w:p w14:paraId="33BC3F96" w14:textId="77777777" w:rsidR="008D3831" w:rsidRDefault="008D3831" w:rsidP="008D3831">
      <w:pPr>
        <w:keepNext/>
      </w:pPr>
      <w:r w:rsidRPr="00252ECD">
        <w:rPr>
          <w:noProof/>
        </w:rPr>
        <w:drawing>
          <wp:inline distT="0" distB="0" distL="0" distR="0" wp14:anchorId="1AB8F60F" wp14:editId="44C46202">
            <wp:extent cx="5727700" cy="935990"/>
            <wp:effectExtent l="0" t="0" r="0" b="3810"/>
            <wp:docPr id="1845627348" name="Picture 1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27348" name="Picture 1" descr="A picture containing tex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1C6E" w14:textId="5E97997F" w:rsidR="008D3831" w:rsidRDefault="008D3831" w:rsidP="008D3831">
      <w:pPr>
        <w:pStyle w:val="Caption"/>
      </w:pPr>
      <w:r>
        <w:t xml:space="preserve">Figuur </w:t>
      </w:r>
      <w:fldSimple w:instr=" SEQ Figuur \* ARABIC ">
        <w:r w:rsidR="00C205A9">
          <w:rPr>
            <w:noProof/>
          </w:rPr>
          <w:t>1</w:t>
        </w:r>
      </w:fldSimple>
      <w:r>
        <w:t>: Service Configuratie</w:t>
      </w:r>
    </w:p>
    <w:p w14:paraId="35089143" w14:textId="77777777" w:rsidR="00C205A9" w:rsidRDefault="00C205A9" w:rsidP="00C205A9">
      <w:pPr>
        <w:keepNext/>
      </w:pPr>
      <w:r w:rsidRPr="00C205A9">
        <w:rPr>
          <w:noProof/>
        </w:rPr>
        <w:drawing>
          <wp:inline distT="0" distB="0" distL="0" distR="0" wp14:anchorId="10ECCDCE" wp14:editId="4850B02E">
            <wp:extent cx="5831840" cy="2053590"/>
            <wp:effectExtent l="0" t="0" r="0" b="3810"/>
            <wp:docPr id="188528976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8976" name="Picture 1" descr="A screen shot of a computer program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F935" w14:textId="72A5FBAE" w:rsidR="0089417B" w:rsidRPr="0089417B" w:rsidRDefault="00C205A9" w:rsidP="00C205A9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2</w:t>
        </w:r>
      </w:fldSimple>
      <w:r>
        <w:t>: Cache Configuratie</w:t>
      </w:r>
    </w:p>
    <w:p w14:paraId="5EBF7E80" w14:textId="64D5847D" w:rsidR="008D3831" w:rsidRPr="008D3831" w:rsidRDefault="008D3831">
      <w:pPr>
        <w:rPr>
          <w:color w:val="auto"/>
        </w:rPr>
      </w:pPr>
      <w:r>
        <w:br w:type="page"/>
      </w:r>
    </w:p>
    <w:p w14:paraId="3AA1B212" w14:textId="77777777" w:rsidR="008D3831" w:rsidRDefault="008D3831" w:rsidP="008D3831">
      <w:pPr>
        <w:pStyle w:val="Heading1"/>
      </w:pPr>
      <w:bookmarkStart w:id="15" w:name="_Toc138338944"/>
      <w:r>
        <w:lastRenderedPageBreak/>
        <w:t>Preformance</w:t>
      </w:r>
      <w:bookmarkEnd w:id="15"/>
    </w:p>
    <w:p w14:paraId="5CF54A80" w14:textId="22CD2708" w:rsidR="008149C0" w:rsidRDefault="008149C0" w:rsidP="008149C0">
      <w:pPr>
        <w:pStyle w:val="Heading2"/>
      </w:pPr>
      <w:bookmarkStart w:id="16" w:name="_Toc138338945"/>
      <w:proofErr w:type="spellStart"/>
      <w:r>
        <w:t>Async</w:t>
      </w:r>
      <w:bookmarkEnd w:id="16"/>
      <w:proofErr w:type="spellEnd"/>
    </w:p>
    <w:p w14:paraId="61FC84D5" w14:textId="05814D7D" w:rsidR="008149C0" w:rsidRDefault="008149C0" w:rsidP="008149C0">
      <w:pPr>
        <w:pStyle w:val="Heading2"/>
      </w:pPr>
      <w:bookmarkStart w:id="17" w:name="_Toc138338946"/>
      <w:proofErr w:type="spellStart"/>
      <w:r>
        <w:t>AsNoTracking</w:t>
      </w:r>
      <w:bookmarkEnd w:id="17"/>
      <w:proofErr w:type="spellEnd"/>
    </w:p>
    <w:p w14:paraId="5CCD6FCE" w14:textId="138DA58E" w:rsidR="008149C0" w:rsidRDefault="008149C0" w:rsidP="008149C0">
      <w:pPr>
        <w:pStyle w:val="Heading2"/>
      </w:pPr>
      <w:bookmarkStart w:id="18" w:name="_Toc138338947"/>
      <w:proofErr w:type="spellStart"/>
      <w:r>
        <w:t>FusionCache</w:t>
      </w:r>
      <w:bookmarkEnd w:id="18"/>
      <w:proofErr w:type="spellEnd"/>
    </w:p>
    <w:p w14:paraId="0CE70E80" w14:textId="4875FB70" w:rsidR="008149C0" w:rsidRDefault="008149C0" w:rsidP="008149C0">
      <w:pPr>
        <w:pStyle w:val="Heading3"/>
      </w:pPr>
      <w:bookmarkStart w:id="19" w:name="_Toc138338948"/>
      <w:proofErr w:type="spellStart"/>
      <w:r>
        <w:t>InMemory</w:t>
      </w:r>
      <w:bookmarkEnd w:id="19"/>
      <w:proofErr w:type="spellEnd"/>
    </w:p>
    <w:p w14:paraId="1C8C149E" w14:textId="40DEF6A7" w:rsidR="008149C0" w:rsidRPr="008149C0" w:rsidRDefault="008149C0" w:rsidP="008149C0">
      <w:pPr>
        <w:pStyle w:val="Heading3"/>
      </w:pPr>
      <w:bookmarkStart w:id="20" w:name="_Toc138338949"/>
      <w:r>
        <w:t>Distributed Cache (</w:t>
      </w:r>
      <w:proofErr w:type="spellStart"/>
      <w:r>
        <w:t>R</w:t>
      </w:r>
      <w:r w:rsidR="00CF1795">
        <w:t>edis</w:t>
      </w:r>
      <w:proofErr w:type="spellEnd"/>
      <w:r>
        <w:t>)</w:t>
      </w:r>
      <w:bookmarkEnd w:id="20"/>
    </w:p>
    <w:p w14:paraId="778BA607" w14:textId="77777777" w:rsidR="008D3831" w:rsidRDefault="008D3831">
      <w:pPr>
        <w:rPr>
          <w:rFonts w:ascii="Arial Narrow" w:hAnsi="Arial Narrow"/>
          <w:b/>
          <w:caps/>
          <w:sz w:val="28"/>
        </w:rPr>
      </w:pPr>
      <w:r>
        <w:br w:type="page"/>
      </w:r>
    </w:p>
    <w:p w14:paraId="3F8E987D" w14:textId="77777777" w:rsidR="008D3831" w:rsidRDefault="008D3831" w:rsidP="008D3831">
      <w:pPr>
        <w:pStyle w:val="Heading1"/>
      </w:pPr>
      <w:bookmarkStart w:id="21" w:name="_Toc138338950"/>
      <w:r>
        <w:lastRenderedPageBreak/>
        <w:t>Security</w:t>
      </w:r>
      <w:bookmarkEnd w:id="21"/>
    </w:p>
    <w:p w14:paraId="72492E70" w14:textId="5F60C857" w:rsidR="007A3B21" w:rsidRDefault="007A3B21" w:rsidP="007A3B21">
      <w:pPr>
        <w:pStyle w:val="Heading2"/>
      </w:pPr>
      <w:bookmarkStart w:id="22" w:name="_Toc138338951"/>
      <w:r>
        <w:t>OWASP ZAP</w:t>
      </w:r>
      <w:bookmarkEnd w:id="22"/>
    </w:p>
    <w:p w14:paraId="5DBC1978" w14:textId="40754312" w:rsidR="007A3B21" w:rsidRPr="007A3B21" w:rsidRDefault="007A3B21" w:rsidP="007A3B21">
      <w:r>
        <w:rPr>
          <w:noProof/>
        </w:rPr>
        <w:drawing>
          <wp:inline distT="0" distB="0" distL="0" distR="0" wp14:anchorId="6D9AF043" wp14:editId="28105772">
            <wp:extent cx="5831840" cy="1892935"/>
            <wp:effectExtent l="0" t="0" r="0" b="0"/>
            <wp:docPr id="24318899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88998" name="Picture 1" descr="A picture containing text, font, screensho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458D" w14:textId="77777777" w:rsidR="00CF1795" w:rsidRDefault="00CF1795" w:rsidP="00CF1795">
      <w:pPr>
        <w:pStyle w:val="Heading1"/>
        <w:numPr>
          <w:ilvl w:val="0"/>
          <w:numId w:val="0"/>
        </w:numPr>
      </w:pPr>
    </w:p>
    <w:p w14:paraId="3B563DB9" w14:textId="77777777" w:rsidR="00EC6A2C" w:rsidRDefault="00EC6A2C" w:rsidP="00CF1795">
      <w:pPr>
        <w:pStyle w:val="Heading3"/>
      </w:pPr>
      <w:bookmarkStart w:id="23" w:name="_Toc138338952"/>
      <w:r>
        <w:t>CORS</w:t>
      </w:r>
      <w:bookmarkEnd w:id="23"/>
    </w:p>
    <w:p w14:paraId="5CF6608B" w14:textId="715DECE7" w:rsidR="008F4499" w:rsidRDefault="008F4499" w:rsidP="00CF1795">
      <w:pPr>
        <w:pStyle w:val="Heading3"/>
      </w:pPr>
      <w:r>
        <w:br w:type="page"/>
      </w:r>
    </w:p>
    <w:p w14:paraId="72E28F26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789A8D7A" wp14:editId="5C3278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06AF3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">
                  <v:imagedata r:id="rId21" o:title=""/>
                </v:shape>
                <v:rect id="Rechthoek 2" o:spid="_x0000_s1028" style="position:absolute;width:75723;height:9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&#13;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&#13;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2"/>
      <w:footerReference w:type="default" r:id="rId23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22DE3" w14:textId="77777777" w:rsidR="002333E3" w:rsidRDefault="002333E3">
      <w:pPr>
        <w:spacing w:line="240" w:lineRule="auto"/>
      </w:pPr>
      <w:r>
        <w:separator/>
      </w:r>
    </w:p>
  </w:endnote>
  <w:endnote w:type="continuationSeparator" w:id="0">
    <w:p w14:paraId="450B61FF" w14:textId="77777777" w:rsidR="002333E3" w:rsidRDefault="002333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E3C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554F0BEF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366DC" w14:textId="77777777" w:rsidR="00B76BB2" w:rsidRPr="00B25FE7" w:rsidRDefault="00B25FE7" w:rsidP="005326EA">
    <w:pPr>
      <w:pStyle w:val="Footer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20A0C89B" wp14:editId="533CB45B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891594815" name="Picture 8915948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CD6" w14:textId="77777777" w:rsidR="00365A68" w:rsidRDefault="00365A68">
    <w:pPr>
      <w:pStyle w:val="Footer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6DAC0341" wp14:editId="7B05B558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470219507" name="Picture 4702195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6256351C" w14:textId="77777777" w:rsidR="00B25FE7" w:rsidRDefault="00B25FE7" w:rsidP="00D7200F">
        <w:pPr>
          <w:pStyle w:val="Footer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04E66049" wp14:editId="15088772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40D95D" w14:textId="77777777" w:rsidR="00B25FE7" w:rsidRDefault="00B25FE7" w:rsidP="00B25FE7">
                              <w:pPr>
                                <w:pStyle w:val="Footer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r w:rsidR="004A2C3B">
                                <w:fldChar w:fldCharType="begin"/>
                              </w:r>
                              <w:r w:rsidR="004A2C3B">
                                <w:instrText xml:space="preserve"> NUMPAGES   \* MERGEFORMAT </w:instrText>
                              </w:r>
                              <w:r w:rsidR="004A2C3B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5</w:t>
                              </w:r>
                              <w:r w:rsidR="004A2C3B"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4E66049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" filled="f" stroked="f" strokeweight=".5pt">
                  <v:textbox inset="0,0,0,0">
                    <w:txbxContent>
                      <w:p w14:paraId="0340D95D" w14:textId="77777777" w:rsidR="00B25FE7" w:rsidRDefault="00B25FE7" w:rsidP="00B25FE7">
                        <w:pPr>
                          <w:pStyle w:val="Footer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2040716E" w14:textId="77777777" w:rsidR="00B25FE7" w:rsidRDefault="00B25FE7" w:rsidP="00B25FE7">
            <w:pPr>
              <w:pStyle w:val="Footer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634C3EE8" w14:textId="709B9E26" w:rsidR="00B25FE7" w:rsidRPr="00254AF4" w:rsidRDefault="004A2C3B" w:rsidP="00B25FE7">
            <w:pPr>
              <w:pStyle w:val="Footer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060A8B3DA5AA82478422E3F1CB747914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8D3831">
                  <w:rPr>
                    <w:caps/>
                  </w:rPr>
                  <w:t>AIRBNB London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2C0AC" w14:textId="77777777" w:rsidR="002333E3" w:rsidRDefault="002333E3">
      <w:pPr>
        <w:spacing w:line="240" w:lineRule="auto"/>
      </w:pPr>
      <w:r>
        <w:separator/>
      </w:r>
    </w:p>
  </w:footnote>
  <w:footnote w:type="continuationSeparator" w:id="0">
    <w:p w14:paraId="289C7AEA" w14:textId="77777777" w:rsidR="002333E3" w:rsidRDefault="002333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CF7A" w14:textId="77777777" w:rsidR="00B76BB2" w:rsidRDefault="00B76BB2">
    <w:pPr>
      <w:spacing w:after="160" w:line="259" w:lineRule="auto"/>
    </w:pPr>
  </w:p>
  <w:p w14:paraId="728E74ED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DF0A7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46F60D23" w14:textId="77777777" w:rsidR="00B25FE7" w:rsidRDefault="00B25FE7" w:rsidP="00B25FE7">
    <w:pPr>
      <w:spacing w:after="160" w:line="259" w:lineRule="auto"/>
    </w:pPr>
  </w:p>
  <w:p w14:paraId="6862C2B7" w14:textId="77777777" w:rsidR="00B25FE7" w:rsidRDefault="00B25FE7" w:rsidP="00B25FE7">
    <w:pPr>
      <w:spacing w:after="160" w:line="259" w:lineRule="auto"/>
    </w:pPr>
  </w:p>
  <w:p w14:paraId="2FD4DFDE" w14:textId="77777777" w:rsidR="00B25FE7" w:rsidRDefault="00B25FE7" w:rsidP="00B25FE7">
    <w:pPr>
      <w:spacing w:after="160" w:line="259" w:lineRule="auto"/>
    </w:pPr>
  </w:p>
  <w:p w14:paraId="149D0505" w14:textId="77777777" w:rsidR="00B25FE7" w:rsidRDefault="00B25FE7" w:rsidP="00B25FE7">
    <w:pPr>
      <w:spacing w:after="160" w:line="259" w:lineRule="auto"/>
    </w:pPr>
  </w:p>
  <w:p w14:paraId="66D63B39" w14:textId="77777777" w:rsidR="00B25FE7" w:rsidRDefault="00B25FE7" w:rsidP="00B25FE7">
    <w:pPr>
      <w:spacing w:after="160" w:line="259" w:lineRule="auto"/>
    </w:pPr>
  </w:p>
  <w:p w14:paraId="43AAF291" w14:textId="77777777" w:rsidR="00B25FE7" w:rsidRDefault="00B25FE7" w:rsidP="00B25FE7">
    <w:pPr>
      <w:spacing w:after="160" w:line="259" w:lineRule="auto"/>
    </w:pPr>
  </w:p>
  <w:p w14:paraId="10287DFE" w14:textId="77777777" w:rsidR="00B25FE7" w:rsidRDefault="00B25FE7" w:rsidP="00B25FE7">
    <w:pPr>
      <w:spacing w:after="160" w:line="259" w:lineRule="auto"/>
    </w:pPr>
  </w:p>
  <w:p w14:paraId="7C764087" w14:textId="77777777" w:rsidR="00B25FE7" w:rsidRDefault="00B25FE7" w:rsidP="00B25FE7">
    <w:pPr>
      <w:spacing w:after="160" w:line="259" w:lineRule="auto"/>
    </w:pPr>
  </w:p>
  <w:p w14:paraId="5F967147" w14:textId="77777777" w:rsidR="00B25FE7" w:rsidRDefault="00B25FE7" w:rsidP="00B25FE7">
    <w:pPr>
      <w:spacing w:after="160" w:line="259" w:lineRule="auto"/>
    </w:pPr>
  </w:p>
  <w:p w14:paraId="2984A2C3" w14:textId="77777777" w:rsidR="00B25FE7" w:rsidRDefault="00B25FE7" w:rsidP="00B25FE7">
    <w:pPr>
      <w:spacing w:after="160" w:line="259" w:lineRule="auto"/>
    </w:pPr>
  </w:p>
  <w:p w14:paraId="6064D0E1" w14:textId="77777777" w:rsidR="00B25FE7" w:rsidRDefault="00B25FE7" w:rsidP="00B25FE7">
    <w:pPr>
      <w:spacing w:after="160" w:line="259" w:lineRule="auto"/>
    </w:pPr>
  </w:p>
  <w:p w14:paraId="16AE30DE" w14:textId="77777777" w:rsidR="00B25FE7" w:rsidRDefault="00B25FE7" w:rsidP="00B25FE7">
    <w:pPr>
      <w:spacing w:after="160" w:line="259" w:lineRule="auto"/>
    </w:pPr>
  </w:p>
  <w:p w14:paraId="3395620E" w14:textId="77777777" w:rsidR="00B25FE7" w:rsidRDefault="00B25FE7" w:rsidP="00B25FE7">
    <w:pPr>
      <w:spacing w:after="160" w:line="259" w:lineRule="auto"/>
    </w:pPr>
  </w:p>
  <w:p w14:paraId="04DF8FC7" w14:textId="77777777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5308407A" wp14:editId="7E9E794F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964931736" name="Picture 196493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8AED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6CB979CA" w14:textId="77777777" w:rsidR="00435586" w:rsidRDefault="00435586">
    <w:pPr>
      <w:spacing w:after="160" w:line="259" w:lineRule="auto"/>
    </w:pPr>
  </w:p>
  <w:p w14:paraId="22823677" w14:textId="77777777" w:rsidR="00435586" w:rsidRDefault="00435586">
    <w:pPr>
      <w:spacing w:after="160" w:line="259" w:lineRule="auto"/>
    </w:pPr>
  </w:p>
  <w:p w14:paraId="78704546" w14:textId="77777777" w:rsidR="00435586" w:rsidRDefault="00435586">
    <w:pPr>
      <w:spacing w:after="160" w:line="259" w:lineRule="auto"/>
    </w:pPr>
  </w:p>
  <w:p w14:paraId="061E8AAA" w14:textId="77777777" w:rsidR="00435586" w:rsidRDefault="00435586">
    <w:pPr>
      <w:spacing w:after="160" w:line="259" w:lineRule="auto"/>
    </w:pPr>
  </w:p>
  <w:p w14:paraId="5CBA5560" w14:textId="77777777" w:rsidR="00435586" w:rsidRDefault="00435586">
    <w:pPr>
      <w:spacing w:after="160" w:line="259" w:lineRule="auto"/>
    </w:pPr>
  </w:p>
  <w:p w14:paraId="736A37DC" w14:textId="77777777" w:rsidR="00435586" w:rsidRDefault="00435586">
    <w:pPr>
      <w:spacing w:after="160" w:line="259" w:lineRule="auto"/>
    </w:pPr>
  </w:p>
  <w:p w14:paraId="4CEDFA04" w14:textId="77777777" w:rsidR="00435586" w:rsidRDefault="00435586">
    <w:pPr>
      <w:spacing w:after="160" w:line="259" w:lineRule="auto"/>
    </w:pPr>
  </w:p>
  <w:p w14:paraId="609D5879" w14:textId="77777777" w:rsidR="00435586" w:rsidRDefault="00435586">
    <w:pPr>
      <w:spacing w:after="160" w:line="259" w:lineRule="auto"/>
    </w:pPr>
  </w:p>
  <w:p w14:paraId="0F57FED0" w14:textId="77777777" w:rsidR="00435586" w:rsidRDefault="00435586">
    <w:pPr>
      <w:spacing w:after="160" w:line="259" w:lineRule="auto"/>
    </w:pPr>
  </w:p>
  <w:p w14:paraId="3DD737C5" w14:textId="77777777" w:rsidR="00435586" w:rsidRDefault="00435586">
    <w:pPr>
      <w:spacing w:after="160" w:line="259" w:lineRule="auto"/>
    </w:pPr>
  </w:p>
  <w:p w14:paraId="048361FA" w14:textId="77777777" w:rsidR="00435586" w:rsidRDefault="00435586">
    <w:pPr>
      <w:spacing w:after="160" w:line="259" w:lineRule="auto"/>
    </w:pPr>
  </w:p>
  <w:p w14:paraId="3F526C64" w14:textId="77777777" w:rsidR="00435586" w:rsidRDefault="00435586">
    <w:pPr>
      <w:spacing w:after="160" w:line="259" w:lineRule="auto"/>
    </w:pPr>
  </w:p>
  <w:p w14:paraId="5815177C" w14:textId="77777777" w:rsidR="00435586" w:rsidRDefault="00435586">
    <w:pPr>
      <w:spacing w:after="160" w:line="259" w:lineRule="auto"/>
    </w:pPr>
  </w:p>
  <w:p w14:paraId="3C32E41D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5ADFDCED" wp14:editId="592B5014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265753898" name="Picture 12657538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E92C" w14:textId="77777777" w:rsidR="00B25FE7" w:rsidRDefault="00B25FE7" w:rsidP="00B25FE7">
    <w:pPr>
      <w:pStyle w:val="Header"/>
    </w:pPr>
    <w:r>
      <w:rPr>
        <w:noProof/>
      </w:rPr>
      <w:drawing>
        <wp:anchor distT="0" distB="0" distL="114300" distR="114300" simplePos="0" relativeHeight="251672576" behindDoc="0" locked="0" layoutInCell="1" allowOverlap="1" wp14:anchorId="250ADDFE" wp14:editId="2CF317D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BBD0969" w14:textId="77777777" w:rsidR="00B25FE7" w:rsidRPr="00B25FE7" w:rsidRDefault="00B25FE7" w:rsidP="00B25F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A777A"/>
    <w:multiLevelType w:val="hybridMultilevel"/>
    <w:tmpl w:val="98521672"/>
    <w:lvl w:ilvl="0" w:tplc="C1963B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43310"/>
    <w:multiLevelType w:val="hybridMultilevel"/>
    <w:tmpl w:val="8482EA06"/>
    <w:lvl w:ilvl="0" w:tplc="957896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75669">
    <w:abstractNumId w:val="15"/>
  </w:num>
  <w:num w:numId="2" w16cid:durableId="901208236">
    <w:abstractNumId w:val="12"/>
  </w:num>
  <w:num w:numId="3" w16cid:durableId="1144422154">
    <w:abstractNumId w:val="14"/>
  </w:num>
  <w:num w:numId="4" w16cid:durableId="1125657269">
    <w:abstractNumId w:val="13"/>
  </w:num>
  <w:num w:numId="5" w16cid:durableId="1701467831">
    <w:abstractNumId w:val="1"/>
  </w:num>
  <w:num w:numId="6" w16cid:durableId="1858960335">
    <w:abstractNumId w:val="0"/>
  </w:num>
  <w:num w:numId="7" w16cid:durableId="969825487">
    <w:abstractNumId w:val="3"/>
  </w:num>
  <w:num w:numId="8" w16cid:durableId="139616138">
    <w:abstractNumId w:val="2"/>
  </w:num>
  <w:num w:numId="9" w16cid:durableId="404955152">
    <w:abstractNumId w:val="4"/>
  </w:num>
  <w:num w:numId="10" w16cid:durableId="1476722872">
    <w:abstractNumId w:val="8"/>
  </w:num>
  <w:num w:numId="11" w16cid:durableId="1875607274">
    <w:abstractNumId w:val="9"/>
  </w:num>
  <w:num w:numId="12" w16cid:durableId="661279725">
    <w:abstractNumId w:val="7"/>
  </w:num>
  <w:num w:numId="13" w16cid:durableId="459149487">
    <w:abstractNumId w:val="6"/>
  </w:num>
  <w:num w:numId="14" w16cid:durableId="1105879025">
    <w:abstractNumId w:val="5"/>
  </w:num>
  <w:num w:numId="15" w16cid:durableId="1631745152">
    <w:abstractNumId w:val="11"/>
  </w:num>
  <w:num w:numId="16" w16cid:durableId="582495513">
    <w:abstractNumId w:val="10"/>
  </w:num>
  <w:num w:numId="17" w16cid:durableId="856775717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hideSpellingErrors/>
  <w:hideGrammaticalErrors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831"/>
    <w:rsid w:val="0000080B"/>
    <w:rsid w:val="000032F4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80269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333E3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D600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2C3B"/>
    <w:rsid w:val="004A7BCF"/>
    <w:rsid w:val="004B1E6E"/>
    <w:rsid w:val="004B291B"/>
    <w:rsid w:val="004B291F"/>
    <w:rsid w:val="004B31BC"/>
    <w:rsid w:val="004B4CDE"/>
    <w:rsid w:val="004B61D9"/>
    <w:rsid w:val="004B74BF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A48"/>
    <w:rsid w:val="004E5F69"/>
    <w:rsid w:val="004E694D"/>
    <w:rsid w:val="004F31DF"/>
    <w:rsid w:val="004F6F3C"/>
    <w:rsid w:val="005020A6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D776C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0A3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20F1"/>
    <w:rsid w:val="007853DA"/>
    <w:rsid w:val="007917A0"/>
    <w:rsid w:val="007A3B21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149C0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3FDF"/>
    <w:rsid w:val="00882F1E"/>
    <w:rsid w:val="00891980"/>
    <w:rsid w:val="00893662"/>
    <w:rsid w:val="0089417B"/>
    <w:rsid w:val="008A1410"/>
    <w:rsid w:val="008A3FC6"/>
    <w:rsid w:val="008A5E30"/>
    <w:rsid w:val="008B600C"/>
    <w:rsid w:val="008C7560"/>
    <w:rsid w:val="008D3831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04A"/>
    <w:rsid w:val="00C04CED"/>
    <w:rsid w:val="00C04F27"/>
    <w:rsid w:val="00C055CE"/>
    <w:rsid w:val="00C10E27"/>
    <w:rsid w:val="00C1272F"/>
    <w:rsid w:val="00C15563"/>
    <w:rsid w:val="00C16C9C"/>
    <w:rsid w:val="00C204C0"/>
    <w:rsid w:val="00C205A9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E1796"/>
    <w:rsid w:val="00CE2E14"/>
    <w:rsid w:val="00CE48C6"/>
    <w:rsid w:val="00CF1795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C6A2C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51EA13"/>
  <w15:docId w15:val="{5BF7CC72-9F76-EF4D-B094-8E1969B3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826"/>
    <w:rPr>
      <w:rFonts w:eastAsia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Heading1Char">
    <w:name w:val="Heading 1 Char"/>
    <w:link w:val="Heading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Heading3Char">
    <w:name w:val="Heading 3 Char"/>
    <w:link w:val="Heading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133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7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A9E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C705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C20F1"/>
    <w:pPr>
      <w:ind w:left="200"/>
    </w:pPr>
    <w:rPr>
      <w:rFonts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C20F1"/>
    <w:pPr>
      <w:spacing w:before="120" w:after="120"/>
    </w:pPr>
    <w:rPr>
      <w:rFonts w:cstheme="minorHAnsi"/>
      <w:b/>
      <w:bCs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C20F1"/>
    <w:pPr>
      <w:ind w:left="400"/>
    </w:pPr>
    <w:rPr>
      <w:rFonts w:cstheme="minorHAnsi"/>
      <w:i/>
      <w:iCs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NoSpacing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B25FE7"/>
    <w:rPr>
      <w:rFonts w:cs="Times New Roman"/>
      <w:sz w:val="16"/>
    </w:rPr>
  </w:style>
  <w:style w:type="character" w:styleId="Emphasis">
    <w:name w:val="Emphasis"/>
    <w:basedOn w:val="DefaultParagraphFont"/>
    <w:uiPriority w:val="20"/>
    <w:rsid w:val="00546D19"/>
    <w:rPr>
      <w:i/>
      <w:i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Normal"/>
    <w:next w:val="Normal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TableNorma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le">
    <w:name w:val="Title"/>
    <w:basedOn w:val="Normal"/>
    <w:link w:val="Title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Normal"/>
    <w:next w:val="Normal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Subtitle">
    <w:name w:val="Subtitle"/>
    <w:basedOn w:val="Normal"/>
    <w:link w:val="Subtitle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53826"/>
    <w:rPr>
      <w:rFonts w:eastAsia="Arial" w:cs="Arial"/>
      <w:color w:val="000000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5326EA"/>
    <w:rPr>
      <w:color w:val="808080"/>
    </w:rPr>
  </w:style>
  <w:style w:type="paragraph" w:customStyle="1" w:styleId="Auteur">
    <w:name w:val="Auteur"/>
    <w:basedOn w:val="Normal"/>
    <w:uiPriority w:val="12"/>
    <w:qFormat/>
    <w:rsid w:val="005326EA"/>
    <w:rPr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D3831"/>
    <w:pPr>
      <w:spacing w:after="200" w:line="240" w:lineRule="auto"/>
    </w:pPr>
    <w:rPr>
      <w:i/>
      <w:iCs/>
      <w:color w:val="E50056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E5A48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E5A48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E5A48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E5A48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E5A48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E5A48"/>
    <w:pPr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9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evin/Documents/HAN%20Lee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22B9E5C526B49BD0967B8AECA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F6E97-52B3-5F44-A186-28FB7F612FE5}"/>
      </w:docPartPr>
      <w:docPartBody>
        <w:p w:rsidR="006903C1" w:rsidRDefault="006903C1">
          <w:pPr>
            <w:pStyle w:val="DC322B9E5C526B49BD0967B8AECAD92C"/>
          </w:pPr>
          <w:r w:rsidRPr="005F1BE9">
            <w:rPr>
              <w:rStyle w:val="PlaceholderText"/>
            </w:rPr>
            <w:t>[Onderwerp]</w:t>
          </w:r>
        </w:p>
      </w:docPartBody>
    </w:docPart>
    <w:docPart>
      <w:docPartPr>
        <w:name w:val="E62B82A72DA62047AEC31179510B1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17176-6D35-1F4E-9252-9532EA2DC4CD}"/>
      </w:docPartPr>
      <w:docPartBody>
        <w:p w:rsidR="006903C1" w:rsidRDefault="006903C1">
          <w:pPr>
            <w:pStyle w:val="E62B82A72DA62047AEC31179510B15B9"/>
          </w:pPr>
          <w:r w:rsidRPr="000D503C">
            <w:rPr>
              <w:rStyle w:val="PlaceholderText"/>
            </w:rPr>
            <w:t>[</w:t>
          </w:r>
          <w:r>
            <w:rPr>
              <w:rStyle w:val="PlaceholderText"/>
            </w:rPr>
            <w:t>auteur(s)</w:t>
          </w:r>
          <w:r w:rsidRPr="000D503C">
            <w:rPr>
              <w:rStyle w:val="PlaceholderText"/>
            </w:rPr>
            <w:t>]</w:t>
          </w:r>
        </w:p>
      </w:docPartBody>
    </w:docPart>
    <w:docPart>
      <w:docPartPr>
        <w:name w:val="FE46CE14BA37174186CA41DCD869C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90E2F-D80F-FC47-BF9B-E7B5D77A6C23}"/>
      </w:docPartPr>
      <w:docPartBody>
        <w:p w:rsidR="006903C1" w:rsidRDefault="006903C1">
          <w:pPr>
            <w:pStyle w:val="FE46CE14BA37174186CA41DCD869C261"/>
          </w:pPr>
          <w:r>
            <w:rPr>
              <w:rStyle w:val="PlaceholderText"/>
            </w:rPr>
            <w:t xml:space="preserve">[kies een </w:t>
          </w:r>
          <w:r w:rsidRPr="0071645A">
            <w:rPr>
              <w:rStyle w:val="PlaceholderText"/>
            </w:rPr>
            <w:t>datum</w:t>
          </w:r>
          <w:r>
            <w:rPr>
              <w:rStyle w:val="PlaceholderText"/>
            </w:rPr>
            <w:t>]</w:t>
          </w:r>
        </w:p>
      </w:docPartBody>
    </w:docPart>
    <w:docPart>
      <w:docPartPr>
        <w:name w:val="858CFC9364552C478D2373E332587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6597FA-BC94-B444-8EE8-A8053F8D4AC6}"/>
      </w:docPartPr>
      <w:docPartBody>
        <w:p w:rsidR="006903C1" w:rsidRDefault="006903C1">
          <w:pPr>
            <w:pStyle w:val="858CFC9364552C478D2373E332587334"/>
          </w:pPr>
          <w:r>
            <w:rPr>
              <w:rStyle w:val="PlaceholderText"/>
            </w:rPr>
            <w:t>[Klik hier als je tekst wilt invoeren, maak gebruik van de stijlen op de tab MIJN DOCUMENT voor het typen van (genummerde) koppen.]</w:t>
          </w:r>
        </w:p>
      </w:docPartBody>
    </w:docPart>
    <w:docPart>
      <w:docPartPr>
        <w:name w:val="850028FC869BA64A892B7706E2ADC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9904EE-F7AF-8843-9806-17A61AB87045}"/>
      </w:docPartPr>
      <w:docPartBody>
        <w:p w:rsidR="006903C1" w:rsidRDefault="006903C1">
          <w:pPr>
            <w:pStyle w:val="850028FC869BA64A892B7706E2ADCAF4"/>
          </w:pPr>
          <w:r>
            <w:rPr>
              <w:rStyle w:val="PlaceholderText"/>
            </w:rPr>
            <w:t>[Klik hier als je tekst wilt invoeren.]</w:t>
          </w:r>
        </w:p>
      </w:docPartBody>
    </w:docPart>
    <w:docPart>
      <w:docPartPr>
        <w:name w:val="E4C46D9D05739C418ADA5BD551917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AE1B8-8391-844E-A79F-CA86235030D1}"/>
      </w:docPartPr>
      <w:docPartBody>
        <w:p w:rsidR="006903C1" w:rsidRDefault="006903C1">
          <w:pPr>
            <w:pStyle w:val="E4C46D9D05739C418ADA5BD551917163"/>
          </w:pPr>
          <w:r>
            <w:rPr>
              <w:rStyle w:val="PlaceholderText"/>
            </w:rPr>
            <w:t xml:space="preserve">[Klik hier als je tekst wilt </w:t>
          </w:r>
          <w:r>
            <w:rPr>
              <w:rStyle w:val="PlaceholderText"/>
            </w:rPr>
            <w:t>invoeren.]</w:t>
          </w:r>
        </w:p>
      </w:docPartBody>
    </w:docPart>
    <w:docPart>
      <w:docPartPr>
        <w:name w:val="060A8B3DA5AA82478422E3F1CB747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E7EAE-4395-9D44-ABF9-A0ECF97A73D3}"/>
      </w:docPartPr>
      <w:docPartBody>
        <w:p w:rsidR="006903C1" w:rsidRDefault="006903C1">
          <w:pPr>
            <w:pStyle w:val="060A8B3DA5AA82478422E3F1CB747914"/>
          </w:pPr>
          <w:r w:rsidRPr="005F1BE9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8"/>
    <w:rsid w:val="006903C1"/>
    <w:rsid w:val="00E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322B9E5C526B49BD0967B8AECAD92C">
    <w:name w:val="DC322B9E5C526B49BD0967B8AECAD92C"/>
  </w:style>
  <w:style w:type="paragraph" w:customStyle="1" w:styleId="E62B82A72DA62047AEC31179510B15B9">
    <w:name w:val="E62B82A72DA62047AEC31179510B15B9"/>
  </w:style>
  <w:style w:type="paragraph" w:customStyle="1" w:styleId="FE46CE14BA37174186CA41DCD869C261">
    <w:name w:val="FE46CE14BA37174186CA41DCD869C261"/>
  </w:style>
  <w:style w:type="paragraph" w:customStyle="1" w:styleId="858CFC9364552C478D2373E332587334">
    <w:name w:val="858CFC9364552C478D2373E332587334"/>
  </w:style>
  <w:style w:type="paragraph" w:customStyle="1" w:styleId="850028FC869BA64A892B7706E2ADCAF4">
    <w:name w:val="850028FC869BA64A892B7706E2ADCAF4"/>
  </w:style>
  <w:style w:type="paragraph" w:customStyle="1" w:styleId="E4C46D9D05739C418ADA5BD551917163">
    <w:name w:val="E4C46D9D05739C418ADA5BD551917163"/>
  </w:style>
  <w:style w:type="paragraph" w:customStyle="1" w:styleId="060A8B3DA5AA82478422E3F1CB747914">
    <w:name w:val="060A8B3DA5AA82478422E3F1CB747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 Leeg.dotx</Template>
  <TotalTime>0</TotalTime>
  <Pages>8</Pages>
  <Words>402</Words>
  <Characters>2277</Characters>
  <Application>Microsoft Office Word</Application>
  <DocSecurity>0</DocSecurity>
  <Lines>189</Lines>
  <Paragraphs>111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Hogeschool van Arnhem en Nijmegen</Company>
  <LinksUpToDate>false</LinksUpToDate>
  <CharactersWithSpaces>2568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AIRBNB London</dc:subject>
  <dc:creator>Kevin Slingerland</dc:creator>
  <cp:keywords/>
  <dc:description/>
  <cp:lastModifiedBy>Kevinslingerland@outlook.com</cp:lastModifiedBy>
  <cp:revision>2</cp:revision>
  <cp:lastPrinted>2019-08-30T13:43:00Z</cp:lastPrinted>
  <dcterms:created xsi:type="dcterms:W3CDTF">2023-06-22T13:09:00Z</dcterms:created>
  <dcterms:modified xsi:type="dcterms:W3CDTF">2023-06-22T13:09:00Z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